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9E588" w14:textId="5107BAE2" w:rsidR="00165BAF" w:rsidRPr="00C63F57" w:rsidRDefault="00FD4C79" w:rsidP="00165BAF">
      <w:pPr>
        <w:pStyle w:val="ContactInfo"/>
        <w:rPr>
          <w:b/>
          <w:bCs/>
          <w:sz w:val="24"/>
          <w:szCs w:val="24"/>
        </w:rPr>
      </w:pPr>
      <w:r w:rsidRPr="00C63F57">
        <w:rPr>
          <w:b/>
          <w:bCs/>
          <w:sz w:val="24"/>
          <w:szCs w:val="24"/>
        </w:rPr>
        <w:t>Prabhat Adhikari</w:t>
      </w:r>
    </w:p>
    <w:p w14:paraId="66E75012" w14:textId="5A52DEF2" w:rsidR="00165BAF" w:rsidRPr="00C63F57" w:rsidRDefault="00FD4C79" w:rsidP="00165BAF">
      <w:pPr>
        <w:pStyle w:val="ContactInfo"/>
        <w:rPr>
          <w:b/>
          <w:bCs/>
          <w:sz w:val="24"/>
          <w:szCs w:val="24"/>
        </w:rPr>
      </w:pPr>
      <w:r w:rsidRPr="00C63F57">
        <w:rPr>
          <w:b/>
          <w:bCs/>
          <w:sz w:val="24"/>
          <w:szCs w:val="24"/>
        </w:rPr>
        <w:t>Kathmandu, Nepal</w:t>
      </w:r>
    </w:p>
    <w:p w14:paraId="52F7AF2F" w14:textId="77AF3564" w:rsidR="00165BAF" w:rsidRPr="00C63F57" w:rsidRDefault="00FD4C79" w:rsidP="00165BAF">
      <w:pPr>
        <w:pStyle w:val="ContactInfo"/>
        <w:rPr>
          <w:b/>
          <w:bCs/>
          <w:sz w:val="24"/>
          <w:szCs w:val="24"/>
        </w:rPr>
      </w:pPr>
      <w:r w:rsidRPr="00C63F57">
        <w:rPr>
          <w:b/>
          <w:bCs/>
          <w:sz w:val="24"/>
          <w:szCs w:val="24"/>
        </w:rPr>
        <w:t>9865005528</w:t>
      </w:r>
    </w:p>
    <w:p w14:paraId="03088674" w14:textId="2C470BA3" w:rsidR="007001D6" w:rsidRDefault="00C63F57" w:rsidP="00165BAF">
      <w:pPr>
        <w:pStyle w:val="ContactInfo"/>
        <w:rPr>
          <w:b/>
          <w:bCs/>
          <w:sz w:val="24"/>
          <w:szCs w:val="24"/>
        </w:rPr>
      </w:pPr>
      <w:hyperlink r:id="rId7" w:history="1">
        <w:r w:rsidRPr="00645206">
          <w:rPr>
            <w:rStyle w:val="Hyperlink"/>
            <w:b/>
            <w:bCs/>
            <w:sz w:val="24"/>
            <w:szCs w:val="24"/>
          </w:rPr>
          <w:t>adpravat15@gmail.com</w:t>
        </w:r>
      </w:hyperlink>
    </w:p>
    <w:p w14:paraId="7C61A78A" w14:textId="77777777" w:rsidR="00C63F57" w:rsidRPr="00C63F57" w:rsidRDefault="00C63F57" w:rsidP="00165BAF">
      <w:pPr>
        <w:pStyle w:val="ContactInfo"/>
        <w:rPr>
          <w:b/>
          <w:bCs/>
          <w:sz w:val="24"/>
          <w:szCs w:val="24"/>
        </w:rPr>
      </w:pPr>
    </w:p>
    <w:p w14:paraId="791AC496" w14:textId="51EE8E27" w:rsidR="00165BAF" w:rsidRPr="00C63F57" w:rsidRDefault="00E56780" w:rsidP="00165BAF">
      <w:pPr>
        <w:pStyle w:val="Heading1"/>
        <w:rPr>
          <w:b/>
          <w:bCs/>
          <w:sz w:val="24"/>
          <w:szCs w:val="24"/>
        </w:rPr>
      </w:pPr>
      <w:r w:rsidRPr="00C63F57">
        <w:rPr>
          <w:b/>
          <w:bCs/>
          <w:sz w:val="24"/>
          <w:szCs w:val="24"/>
        </w:rPr>
        <w:t>PROFFESSIONAL SUMMARY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10080"/>
      </w:tblGrid>
      <w:tr w:rsidR="00033380" w:rsidRPr="00733FCD" w14:paraId="50B94182" w14:textId="77777777" w:rsidTr="00533267">
        <w:tc>
          <w:tcPr>
            <w:tcW w:w="10080" w:type="dxa"/>
          </w:tcPr>
          <w:p w14:paraId="08DA0BE0" w14:textId="77777777" w:rsidR="003D5744" w:rsidRDefault="003D5744" w:rsidP="00033380">
            <w:pPr>
              <w:rPr>
                <w:sz w:val="24"/>
                <w:szCs w:val="24"/>
              </w:rPr>
            </w:pPr>
          </w:p>
          <w:p w14:paraId="78D26571" w14:textId="77777777" w:rsidR="003D5744" w:rsidRDefault="00C772E2" w:rsidP="00033380">
            <w:pPr>
              <w:rPr>
                <w:sz w:val="24"/>
                <w:szCs w:val="24"/>
              </w:rPr>
            </w:pPr>
            <w:r w:rsidRPr="00C772E2">
              <w:rPr>
                <w:sz w:val="24"/>
                <w:szCs w:val="24"/>
              </w:rPr>
              <w:t xml:space="preserve">Recent graduate in </w:t>
            </w:r>
            <w:r>
              <w:rPr>
                <w:sz w:val="24"/>
                <w:szCs w:val="24"/>
              </w:rPr>
              <w:t>c</w:t>
            </w:r>
            <w:r w:rsidRPr="00C772E2">
              <w:rPr>
                <w:sz w:val="24"/>
                <w:szCs w:val="24"/>
              </w:rPr>
              <w:t xml:space="preserve">omputer science </w:t>
            </w:r>
            <w:r>
              <w:rPr>
                <w:sz w:val="24"/>
                <w:szCs w:val="24"/>
              </w:rPr>
              <w:t>with a strong passion for</w:t>
            </w:r>
            <w:r w:rsidRPr="00C772E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web development/data science.</w:t>
            </w:r>
            <w:r w:rsidRPr="00C772E2">
              <w:rPr>
                <w:sz w:val="24"/>
                <w:szCs w:val="24"/>
              </w:rPr>
              <w:t xml:space="preserve"> </w:t>
            </w:r>
            <w:r w:rsidR="00134FB8" w:rsidRPr="00134FB8">
              <w:rPr>
                <w:sz w:val="24"/>
                <w:szCs w:val="24"/>
              </w:rPr>
              <w:t>Searching for favorable career opportunities that would assist me in gaining greater practical excellence in the IT industry and where I can put my analytical and technical skills to contribute to the growth of the organization.</w:t>
            </w:r>
          </w:p>
          <w:p w14:paraId="12F4B465" w14:textId="5AE75C72" w:rsidR="00C63F57" w:rsidRPr="00733FCD" w:rsidRDefault="00C63F57" w:rsidP="00033380">
            <w:pPr>
              <w:rPr>
                <w:sz w:val="24"/>
                <w:szCs w:val="24"/>
              </w:rPr>
            </w:pPr>
          </w:p>
        </w:tc>
      </w:tr>
    </w:tbl>
    <w:p w14:paraId="6E13089E" w14:textId="01CFE59B" w:rsidR="00033380" w:rsidRPr="00C63F57" w:rsidRDefault="00533267" w:rsidP="00033380">
      <w:pPr>
        <w:pStyle w:val="Heading1"/>
        <w:rPr>
          <w:b/>
          <w:bCs/>
          <w:sz w:val="24"/>
          <w:szCs w:val="24"/>
        </w:rPr>
      </w:pPr>
      <w:r w:rsidRPr="00C63F57">
        <w:rPr>
          <w:b/>
          <w:bCs/>
          <w:sz w:val="24"/>
          <w:szCs w:val="24"/>
        </w:rPr>
        <w:t>Work Experience</w:t>
      </w:r>
    </w:p>
    <w:p w14:paraId="6C2992AD" w14:textId="77777777" w:rsidR="00533267" w:rsidRDefault="00533267" w:rsidP="00533267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1DBECC9D" w14:textId="10A04CAB" w:rsidR="00533267" w:rsidRDefault="00533267" w:rsidP="00533267">
      <w:pPr>
        <w:rPr>
          <w:sz w:val="24"/>
          <w:szCs w:val="24"/>
        </w:rPr>
      </w:pPr>
      <w:r>
        <w:rPr>
          <w:sz w:val="24"/>
          <w:szCs w:val="24"/>
        </w:rPr>
        <w:t xml:space="preserve">  Job title: </w:t>
      </w:r>
      <w:r w:rsidRPr="002B69FC">
        <w:rPr>
          <w:b/>
          <w:bCs/>
          <w:sz w:val="24"/>
          <w:szCs w:val="24"/>
        </w:rPr>
        <w:t>Data Analyst</w:t>
      </w:r>
    </w:p>
    <w:p w14:paraId="3BBC5264" w14:textId="77777777" w:rsidR="00533267" w:rsidRDefault="00533267" w:rsidP="00533267">
      <w:pPr>
        <w:rPr>
          <w:sz w:val="24"/>
          <w:szCs w:val="24"/>
        </w:rPr>
      </w:pPr>
      <w:r>
        <w:rPr>
          <w:sz w:val="24"/>
          <w:szCs w:val="24"/>
        </w:rPr>
        <w:t xml:space="preserve">  Company Name: Cloud Factory</w:t>
      </w:r>
    </w:p>
    <w:p w14:paraId="3BD9E7F9" w14:textId="641C591E" w:rsidR="00904307" w:rsidRDefault="00533267" w:rsidP="00533267">
      <w:pPr>
        <w:rPr>
          <w:sz w:val="24"/>
          <w:szCs w:val="24"/>
        </w:rPr>
      </w:pPr>
      <w:r>
        <w:rPr>
          <w:sz w:val="24"/>
          <w:szCs w:val="24"/>
        </w:rPr>
        <w:t xml:space="preserve">  Time Period: November 2019 </w:t>
      </w:r>
      <w:r w:rsidR="00C63F57">
        <w:rPr>
          <w:sz w:val="24"/>
          <w:szCs w:val="24"/>
        </w:rPr>
        <w:t>–</w:t>
      </w:r>
      <w:r>
        <w:rPr>
          <w:sz w:val="24"/>
          <w:szCs w:val="24"/>
        </w:rPr>
        <w:t xml:space="preserve"> Ongoing</w:t>
      </w:r>
    </w:p>
    <w:p w14:paraId="70447130" w14:textId="77777777" w:rsidR="00C63F57" w:rsidRPr="00533267" w:rsidRDefault="00C63F57" w:rsidP="00533267">
      <w:pPr>
        <w:rPr>
          <w:sz w:val="24"/>
          <w:szCs w:val="24"/>
        </w:rPr>
      </w:pPr>
    </w:p>
    <w:p w14:paraId="68B387B6" w14:textId="66577094" w:rsidR="00033380" w:rsidRPr="00C63F57" w:rsidRDefault="00533267" w:rsidP="00033380">
      <w:pPr>
        <w:pStyle w:val="Heading1"/>
        <w:rPr>
          <w:b/>
          <w:bCs/>
          <w:sz w:val="24"/>
          <w:szCs w:val="24"/>
        </w:rPr>
      </w:pPr>
      <w:r w:rsidRPr="00C63F57">
        <w:rPr>
          <w:b/>
          <w:bCs/>
          <w:sz w:val="24"/>
          <w:szCs w:val="24"/>
        </w:rPr>
        <w:t>SKILLS</w:t>
      </w:r>
    </w:p>
    <w:p w14:paraId="47170A34" w14:textId="77777777" w:rsidR="00533267" w:rsidRDefault="00533267" w:rsidP="00533267">
      <w:pPr>
        <w:pStyle w:val="Heading2"/>
        <w:ind w:left="360"/>
        <w:jc w:val="both"/>
        <w:rPr>
          <w:sz w:val="24"/>
          <w:szCs w:val="24"/>
        </w:rPr>
      </w:pPr>
    </w:p>
    <w:p w14:paraId="0116935F" w14:textId="11ECDE40" w:rsidR="00533267" w:rsidRPr="00733FCD" w:rsidRDefault="00533267" w:rsidP="00533267">
      <w:pPr>
        <w:pStyle w:val="Heading2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Language</w:t>
      </w:r>
    </w:p>
    <w:p w14:paraId="5A20569D" w14:textId="77777777" w:rsidR="00533267" w:rsidRPr="00733FCD" w:rsidRDefault="00533267" w:rsidP="0053326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33FCD">
        <w:rPr>
          <w:sz w:val="24"/>
          <w:szCs w:val="24"/>
        </w:rPr>
        <w:t>Nepali: Native Tongue</w:t>
      </w:r>
    </w:p>
    <w:p w14:paraId="25A79A3B" w14:textId="2E93BC80" w:rsidR="00533267" w:rsidRDefault="00533267" w:rsidP="0053326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33FCD">
        <w:rPr>
          <w:sz w:val="24"/>
          <w:szCs w:val="24"/>
        </w:rPr>
        <w:t>English: Reading, Writing and Speaking</w:t>
      </w:r>
    </w:p>
    <w:p w14:paraId="74B343DA" w14:textId="77777777" w:rsidR="00C63F57" w:rsidRPr="007A45DB" w:rsidRDefault="00C63F57" w:rsidP="00C63F57">
      <w:pPr>
        <w:pStyle w:val="ListParagraph"/>
        <w:numPr>
          <w:ilvl w:val="0"/>
          <w:numId w:val="0"/>
        </w:numPr>
        <w:ind w:left="720"/>
        <w:jc w:val="both"/>
        <w:rPr>
          <w:sz w:val="24"/>
          <w:szCs w:val="24"/>
        </w:rPr>
      </w:pPr>
    </w:p>
    <w:p w14:paraId="29D49C88" w14:textId="77777777" w:rsidR="00533267" w:rsidRPr="00364A2A" w:rsidRDefault="00533267" w:rsidP="00533267">
      <w:pPr>
        <w:pStyle w:val="Heading2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Software</w:t>
      </w:r>
    </w:p>
    <w:p w14:paraId="5C85D1BD" w14:textId="77777777" w:rsidR="00533267" w:rsidRDefault="00533267" w:rsidP="0053326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33FCD">
        <w:rPr>
          <w:sz w:val="24"/>
          <w:szCs w:val="24"/>
        </w:rPr>
        <w:t xml:space="preserve">Database: Oracle and Microsoft </w:t>
      </w:r>
      <w:r>
        <w:rPr>
          <w:sz w:val="24"/>
          <w:szCs w:val="24"/>
        </w:rPr>
        <w:t>excel</w:t>
      </w:r>
    </w:p>
    <w:p w14:paraId="14CC32AE" w14:textId="77777777" w:rsidR="00533267" w:rsidRPr="00733FCD" w:rsidRDefault="00533267" w:rsidP="0053326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Design: Adobe Photoshop, Adobe Illustrator, Adobe Suite, QSEE</w:t>
      </w:r>
    </w:p>
    <w:p w14:paraId="78C0E9B7" w14:textId="77777777" w:rsidR="00533267" w:rsidRPr="00733FCD" w:rsidRDefault="00533267" w:rsidP="0053326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33FCD">
        <w:rPr>
          <w:sz w:val="24"/>
          <w:szCs w:val="24"/>
        </w:rPr>
        <w:t>Programming: C, C++, JAVA</w:t>
      </w:r>
    </w:p>
    <w:p w14:paraId="1BD30DA4" w14:textId="1C3EFBBB" w:rsidR="00533267" w:rsidRDefault="00533267" w:rsidP="0053326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33FCD">
        <w:rPr>
          <w:sz w:val="24"/>
          <w:szCs w:val="24"/>
        </w:rPr>
        <w:t>Web Development: HTML, CSS, LARAVEL</w:t>
      </w:r>
      <w:r>
        <w:rPr>
          <w:sz w:val="24"/>
          <w:szCs w:val="24"/>
        </w:rPr>
        <w:t>, JS</w:t>
      </w:r>
    </w:p>
    <w:p w14:paraId="374C0063" w14:textId="79B7AC6E" w:rsidR="00C63F57" w:rsidRDefault="00C63F57" w:rsidP="00C63F57">
      <w:pPr>
        <w:pStyle w:val="ListParagraph"/>
        <w:numPr>
          <w:ilvl w:val="0"/>
          <w:numId w:val="0"/>
        </w:numPr>
        <w:ind w:left="720"/>
        <w:jc w:val="both"/>
        <w:rPr>
          <w:sz w:val="24"/>
          <w:szCs w:val="24"/>
        </w:rPr>
      </w:pPr>
    </w:p>
    <w:p w14:paraId="165EE955" w14:textId="77777777" w:rsidR="00C63F57" w:rsidRDefault="00C63F57" w:rsidP="00C63F57">
      <w:pPr>
        <w:pStyle w:val="ListParagraph"/>
        <w:numPr>
          <w:ilvl w:val="0"/>
          <w:numId w:val="0"/>
        </w:numPr>
        <w:ind w:left="720"/>
        <w:jc w:val="both"/>
        <w:rPr>
          <w:sz w:val="24"/>
          <w:szCs w:val="24"/>
        </w:rPr>
      </w:pPr>
    </w:p>
    <w:p w14:paraId="0ABEFF4F" w14:textId="77777777" w:rsidR="00533267" w:rsidRPr="00733FCD" w:rsidRDefault="00533267" w:rsidP="00533267">
      <w:pPr>
        <w:pStyle w:val="Heading2"/>
        <w:ind w:left="360"/>
        <w:jc w:val="both"/>
        <w:rPr>
          <w:sz w:val="24"/>
          <w:szCs w:val="24"/>
        </w:rPr>
      </w:pPr>
      <w:r w:rsidRPr="00733FCD">
        <w:rPr>
          <w:sz w:val="24"/>
          <w:szCs w:val="24"/>
        </w:rPr>
        <w:lastRenderedPageBreak/>
        <w:t>Personal Competencies</w:t>
      </w:r>
    </w:p>
    <w:p w14:paraId="5C552C0D" w14:textId="77777777" w:rsidR="00533267" w:rsidRPr="00733FCD" w:rsidRDefault="00533267" w:rsidP="0053326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33FCD">
        <w:rPr>
          <w:sz w:val="24"/>
          <w:szCs w:val="24"/>
        </w:rPr>
        <w:t>Excellent communicational and management skills</w:t>
      </w:r>
    </w:p>
    <w:p w14:paraId="4A87CAF6" w14:textId="77777777" w:rsidR="00533267" w:rsidRPr="00733FCD" w:rsidRDefault="00533267" w:rsidP="0053326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33FCD">
        <w:rPr>
          <w:sz w:val="24"/>
          <w:szCs w:val="24"/>
        </w:rPr>
        <w:t>Exceptional attention to detail</w:t>
      </w:r>
    </w:p>
    <w:p w14:paraId="568209D8" w14:textId="77777777" w:rsidR="00533267" w:rsidRDefault="00533267" w:rsidP="0053326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33FCD">
        <w:rPr>
          <w:sz w:val="24"/>
          <w:szCs w:val="24"/>
        </w:rPr>
        <w:t>Enthusiastic team worker</w:t>
      </w:r>
    </w:p>
    <w:p w14:paraId="55C09270" w14:textId="77777777" w:rsidR="00533267" w:rsidRPr="00733FCD" w:rsidRDefault="00533267" w:rsidP="0053326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Committed to improvement</w:t>
      </w:r>
    </w:p>
    <w:p w14:paraId="768DD288" w14:textId="3D377D19" w:rsidR="00904307" w:rsidRDefault="00533267" w:rsidP="003D59E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33FCD">
        <w:rPr>
          <w:sz w:val="24"/>
          <w:szCs w:val="24"/>
        </w:rPr>
        <w:t>Efficient critical thinking</w:t>
      </w:r>
    </w:p>
    <w:p w14:paraId="14C6EBF8" w14:textId="15AE0B0A" w:rsidR="002C1E9A" w:rsidRDefault="002C1E9A" w:rsidP="002C1E9A">
      <w:pPr>
        <w:jc w:val="both"/>
        <w:rPr>
          <w:sz w:val="24"/>
          <w:szCs w:val="24"/>
        </w:rPr>
      </w:pPr>
    </w:p>
    <w:p w14:paraId="50EA3F4C" w14:textId="77777777" w:rsidR="002C1E9A" w:rsidRPr="002C1E9A" w:rsidRDefault="002C1E9A" w:rsidP="002C1E9A">
      <w:pPr>
        <w:jc w:val="both"/>
        <w:rPr>
          <w:sz w:val="24"/>
          <w:szCs w:val="24"/>
        </w:rPr>
      </w:pPr>
    </w:p>
    <w:p w14:paraId="6A2BBC9B" w14:textId="1F513CFE" w:rsidR="00300698" w:rsidRPr="00C63F57" w:rsidRDefault="00733FCD" w:rsidP="00300698">
      <w:pPr>
        <w:pStyle w:val="Heading1"/>
        <w:rPr>
          <w:b/>
          <w:bCs/>
          <w:sz w:val="24"/>
          <w:szCs w:val="24"/>
        </w:rPr>
      </w:pPr>
      <w:r w:rsidRPr="00C63F57">
        <w:rPr>
          <w:b/>
          <w:bCs/>
          <w:sz w:val="24"/>
          <w:szCs w:val="24"/>
        </w:rPr>
        <w:t>Education</w:t>
      </w:r>
    </w:p>
    <w:p w14:paraId="0A9DA5A2" w14:textId="77777777" w:rsidR="00FB0268" w:rsidRPr="00FB0268" w:rsidRDefault="00FB0268" w:rsidP="00FB0268"/>
    <w:tbl>
      <w:tblPr>
        <w:tblW w:w="12506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7566"/>
        <w:gridCol w:w="7566"/>
        <w:gridCol w:w="7566"/>
        <w:gridCol w:w="2514"/>
      </w:tblGrid>
      <w:tr w:rsidR="00CB12C8" w:rsidRPr="00733FCD" w14:paraId="2FC915B5" w14:textId="77777777" w:rsidTr="00CB12C8">
        <w:trPr>
          <w:trHeight w:val="216"/>
        </w:trPr>
        <w:tc>
          <w:tcPr>
            <w:tcW w:w="6485" w:type="dxa"/>
          </w:tcPr>
          <w:p w14:paraId="2A2CAF26" w14:textId="77777777" w:rsidR="00CB12C8" w:rsidRPr="00733FCD" w:rsidRDefault="00CB12C8" w:rsidP="00E81C3C">
            <w:pPr>
              <w:pStyle w:val="Heading2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733FCD">
              <w:rPr>
                <w:sz w:val="24"/>
                <w:szCs w:val="24"/>
              </w:rPr>
              <w:t>The British College</w:t>
            </w:r>
          </w:p>
          <w:p w14:paraId="0F48125C" w14:textId="77777777" w:rsidR="00CB12C8" w:rsidRPr="00733FCD" w:rsidRDefault="00CB12C8" w:rsidP="002116E2">
            <w:pPr>
              <w:pStyle w:val="Location"/>
              <w:ind w:left="720"/>
              <w:jc w:val="both"/>
              <w:rPr>
                <w:sz w:val="24"/>
                <w:szCs w:val="24"/>
              </w:rPr>
            </w:pPr>
            <w:r w:rsidRPr="00733FCD">
              <w:rPr>
                <w:sz w:val="24"/>
                <w:szCs w:val="24"/>
              </w:rPr>
              <w:t>Kathmandu, Nepal</w:t>
            </w:r>
          </w:p>
          <w:p w14:paraId="26213F1C" w14:textId="710F1F90" w:rsidR="00CB12C8" w:rsidRPr="00733FCD" w:rsidRDefault="00CB12C8" w:rsidP="002116E2">
            <w:pPr>
              <w:pStyle w:val="ListParagraph"/>
              <w:numPr>
                <w:ilvl w:val="0"/>
                <w:numId w:val="0"/>
              </w:numPr>
              <w:ind w:left="720"/>
              <w:jc w:val="both"/>
              <w:rPr>
                <w:sz w:val="24"/>
                <w:szCs w:val="24"/>
              </w:rPr>
            </w:pPr>
            <w:r w:rsidRPr="00733FCD">
              <w:rPr>
                <w:sz w:val="24"/>
                <w:szCs w:val="24"/>
              </w:rPr>
              <w:t>BSc (Hons) Computing</w:t>
            </w:r>
            <w:r w:rsidR="0065367E">
              <w:rPr>
                <w:sz w:val="24"/>
                <w:szCs w:val="24"/>
              </w:rPr>
              <w:t xml:space="preserve"> </w:t>
            </w:r>
            <w:r w:rsidR="003D59E6">
              <w:rPr>
                <w:sz w:val="24"/>
                <w:szCs w:val="24"/>
              </w:rPr>
              <w:t>(</w:t>
            </w:r>
            <w:r w:rsidR="003D59E6" w:rsidRPr="00733FCD">
              <w:rPr>
                <w:sz w:val="24"/>
                <w:szCs w:val="24"/>
              </w:rPr>
              <w:t>2017-2021</w:t>
            </w:r>
            <w:r w:rsidR="003D59E6">
              <w:rPr>
                <w:sz w:val="24"/>
                <w:szCs w:val="24"/>
              </w:rPr>
              <w:t>)</w:t>
            </w:r>
          </w:p>
          <w:p w14:paraId="3D8C4295" w14:textId="5258F171" w:rsidR="00CB12C8" w:rsidRPr="00733FCD" w:rsidRDefault="00CB12C8" w:rsidP="00E81C3C">
            <w:pPr>
              <w:pStyle w:val="Heading2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733FCD">
              <w:rPr>
                <w:sz w:val="24"/>
                <w:szCs w:val="24"/>
              </w:rPr>
              <w:t xml:space="preserve">Oxford College of Engineering </w:t>
            </w:r>
            <w:r w:rsidR="006146EC" w:rsidRPr="00733FCD">
              <w:rPr>
                <w:sz w:val="24"/>
                <w:szCs w:val="24"/>
              </w:rPr>
              <w:t>a</w:t>
            </w:r>
            <w:r w:rsidRPr="00733FCD">
              <w:rPr>
                <w:sz w:val="24"/>
                <w:szCs w:val="24"/>
              </w:rPr>
              <w:t xml:space="preserve">nd Management   </w:t>
            </w:r>
            <w:r w:rsidR="003D59E6">
              <w:rPr>
                <w:sz w:val="24"/>
                <w:szCs w:val="24"/>
              </w:rPr>
              <w:t xml:space="preserve">   </w:t>
            </w:r>
          </w:p>
          <w:p w14:paraId="48E311F0" w14:textId="49B9F694" w:rsidR="00CB12C8" w:rsidRPr="00733FCD" w:rsidRDefault="00CB12C8" w:rsidP="002116E2">
            <w:pPr>
              <w:pStyle w:val="Location"/>
              <w:ind w:left="720"/>
              <w:jc w:val="both"/>
              <w:rPr>
                <w:sz w:val="24"/>
                <w:szCs w:val="24"/>
              </w:rPr>
            </w:pPr>
            <w:r w:rsidRPr="00733FCD">
              <w:rPr>
                <w:sz w:val="24"/>
                <w:szCs w:val="24"/>
              </w:rPr>
              <w:t>Chitwan, Nepal</w:t>
            </w:r>
          </w:p>
          <w:p w14:paraId="2F01626E" w14:textId="3117972B" w:rsidR="006146EC" w:rsidRPr="00733FCD" w:rsidRDefault="00CB12C8" w:rsidP="002116E2">
            <w:pPr>
              <w:pStyle w:val="ListParagraph"/>
              <w:numPr>
                <w:ilvl w:val="0"/>
                <w:numId w:val="0"/>
              </w:numPr>
              <w:ind w:left="720"/>
              <w:jc w:val="both"/>
              <w:rPr>
                <w:sz w:val="24"/>
                <w:szCs w:val="24"/>
              </w:rPr>
            </w:pPr>
            <w:r w:rsidRPr="00733FCD">
              <w:rPr>
                <w:sz w:val="24"/>
                <w:szCs w:val="24"/>
              </w:rPr>
              <w:t>Higher</w:t>
            </w:r>
            <w:r w:rsidR="003D59E6">
              <w:rPr>
                <w:sz w:val="24"/>
                <w:szCs w:val="24"/>
              </w:rPr>
              <w:t xml:space="preserve"> </w:t>
            </w:r>
            <w:r w:rsidRPr="00733FCD">
              <w:rPr>
                <w:sz w:val="24"/>
                <w:szCs w:val="24"/>
              </w:rPr>
              <w:t>Secondary</w:t>
            </w:r>
            <w:r w:rsidR="003D59E6">
              <w:rPr>
                <w:sz w:val="24"/>
                <w:szCs w:val="24"/>
              </w:rPr>
              <w:t xml:space="preserve"> </w:t>
            </w:r>
            <w:r w:rsidRPr="00733FCD">
              <w:rPr>
                <w:sz w:val="24"/>
                <w:szCs w:val="24"/>
              </w:rPr>
              <w:t>Education</w:t>
            </w:r>
            <w:r w:rsidR="0065367E">
              <w:rPr>
                <w:sz w:val="24"/>
                <w:szCs w:val="24"/>
              </w:rPr>
              <w:t xml:space="preserve"> </w:t>
            </w:r>
            <w:r w:rsidR="003D59E6">
              <w:rPr>
                <w:sz w:val="24"/>
                <w:szCs w:val="24"/>
              </w:rPr>
              <w:t xml:space="preserve">(2015-2017)                                                    </w:t>
            </w:r>
          </w:p>
          <w:p w14:paraId="7FD15610" w14:textId="4091B40D" w:rsidR="006146EC" w:rsidRPr="00733FCD" w:rsidRDefault="006146EC" w:rsidP="00E81C3C">
            <w:pPr>
              <w:pStyle w:val="Heading2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733FCD">
              <w:rPr>
                <w:sz w:val="24"/>
                <w:szCs w:val="24"/>
              </w:rPr>
              <w:t>Small Heaven School</w:t>
            </w:r>
          </w:p>
          <w:p w14:paraId="1CDFAA76" w14:textId="65186F1C" w:rsidR="006146EC" w:rsidRPr="00733FCD" w:rsidRDefault="006146EC" w:rsidP="002116E2">
            <w:pPr>
              <w:pStyle w:val="Location"/>
              <w:ind w:left="720"/>
              <w:jc w:val="both"/>
              <w:rPr>
                <w:sz w:val="24"/>
                <w:szCs w:val="24"/>
              </w:rPr>
            </w:pPr>
            <w:r w:rsidRPr="00733FCD">
              <w:rPr>
                <w:sz w:val="24"/>
                <w:szCs w:val="24"/>
              </w:rPr>
              <w:t>Chitwan, Nepal</w:t>
            </w:r>
          </w:p>
          <w:p w14:paraId="55357B8B" w14:textId="23D1D5CC" w:rsidR="006146EC" w:rsidRDefault="006146EC" w:rsidP="00904307">
            <w:pPr>
              <w:pStyle w:val="ListParagraph"/>
              <w:numPr>
                <w:ilvl w:val="0"/>
                <w:numId w:val="0"/>
              </w:numPr>
              <w:ind w:left="720"/>
              <w:jc w:val="both"/>
              <w:rPr>
                <w:sz w:val="24"/>
                <w:szCs w:val="24"/>
              </w:rPr>
            </w:pPr>
            <w:r w:rsidRPr="00733FCD">
              <w:rPr>
                <w:sz w:val="24"/>
                <w:szCs w:val="24"/>
              </w:rPr>
              <w:t>School Leaving Certificate</w:t>
            </w:r>
            <w:r w:rsidR="003D59E6">
              <w:rPr>
                <w:sz w:val="24"/>
                <w:szCs w:val="24"/>
              </w:rPr>
              <w:t xml:space="preserve"> (2015)</w:t>
            </w:r>
          </w:p>
          <w:p w14:paraId="4403A89C" w14:textId="5B6836AC" w:rsidR="00C63F57" w:rsidRPr="00C63F57" w:rsidRDefault="00C63F57" w:rsidP="00C63F57">
            <w:pPr>
              <w:ind w:left="720" w:hanging="360"/>
              <w:jc w:val="both"/>
              <w:rPr>
                <w:sz w:val="24"/>
                <w:szCs w:val="24"/>
              </w:rPr>
            </w:pPr>
          </w:p>
          <w:p w14:paraId="480641B2" w14:textId="77777777" w:rsidR="00C63F57" w:rsidRPr="00733FCD" w:rsidRDefault="00C63F57" w:rsidP="00904307">
            <w:pPr>
              <w:pStyle w:val="ListParagraph"/>
              <w:numPr>
                <w:ilvl w:val="0"/>
                <w:numId w:val="0"/>
              </w:numPr>
              <w:ind w:left="720"/>
              <w:jc w:val="both"/>
              <w:rPr>
                <w:sz w:val="24"/>
                <w:szCs w:val="24"/>
              </w:rPr>
            </w:pPr>
          </w:p>
          <w:p w14:paraId="24C354C8" w14:textId="18D0B119" w:rsidR="006146EC" w:rsidRPr="00733FCD" w:rsidRDefault="006146EC" w:rsidP="006146EC">
            <w:pPr>
              <w:pStyle w:val="Heading1"/>
              <w:rPr>
                <w:sz w:val="24"/>
                <w:szCs w:val="24"/>
              </w:rPr>
            </w:pPr>
            <w:r w:rsidRPr="00733FCD">
              <w:rPr>
                <w:sz w:val="24"/>
                <w:szCs w:val="24"/>
              </w:rPr>
              <w:t>Projects</w:t>
            </w:r>
          </w:p>
          <w:p w14:paraId="2BC062D8" w14:textId="77777777" w:rsidR="00FB0268" w:rsidRPr="00FB0268" w:rsidRDefault="00FB0268" w:rsidP="00C946FC">
            <w:pPr>
              <w:rPr>
                <w:sz w:val="24"/>
                <w:szCs w:val="24"/>
              </w:rPr>
            </w:pPr>
          </w:p>
          <w:p w14:paraId="45C76403" w14:textId="77777777" w:rsidR="006146EC" w:rsidRPr="002116E2" w:rsidRDefault="006146EC" w:rsidP="002116E2">
            <w:pPr>
              <w:pStyle w:val="ListParagraph"/>
              <w:numPr>
                <w:ilvl w:val="0"/>
                <w:numId w:val="0"/>
              </w:numPr>
              <w:spacing w:before="0" w:after="160"/>
              <w:ind w:left="720"/>
              <w:contextualSpacing/>
              <w:rPr>
                <w:b/>
                <w:bCs/>
                <w:sz w:val="20"/>
                <w:szCs w:val="20"/>
              </w:rPr>
            </w:pPr>
            <w:r w:rsidRPr="002116E2">
              <w:rPr>
                <w:b/>
                <w:bCs/>
                <w:sz w:val="20"/>
                <w:szCs w:val="20"/>
              </w:rPr>
              <w:t>E-COMMERCE WEBSITE</w:t>
            </w:r>
          </w:p>
          <w:p w14:paraId="0D54AA73" w14:textId="35E76D6A" w:rsidR="006146EC" w:rsidRPr="00733FCD" w:rsidRDefault="006146EC" w:rsidP="00E81C3C">
            <w:pPr>
              <w:pStyle w:val="ListParagraph"/>
              <w:numPr>
                <w:ilvl w:val="0"/>
                <w:numId w:val="5"/>
              </w:numPr>
              <w:spacing w:before="0" w:after="160"/>
              <w:contextualSpacing/>
              <w:rPr>
                <w:b/>
                <w:bCs/>
                <w:sz w:val="24"/>
                <w:szCs w:val="24"/>
              </w:rPr>
            </w:pPr>
            <w:r w:rsidRPr="00733FCD">
              <w:rPr>
                <w:sz w:val="24"/>
                <w:szCs w:val="24"/>
              </w:rPr>
              <w:t xml:space="preserve">Created as a college assignment using HTML, CSS, </w:t>
            </w:r>
            <w:r w:rsidR="00F30524">
              <w:rPr>
                <w:sz w:val="24"/>
                <w:szCs w:val="24"/>
              </w:rPr>
              <w:t xml:space="preserve">PHP, </w:t>
            </w:r>
            <w:r w:rsidRPr="00733FCD">
              <w:rPr>
                <w:sz w:val="24"/>
                <w:szCs w:val="24"/>
              </w:rPr>
              <w:t>JavaScript, and ORACLE</w:t>
            </w:r>
          </w:p>
          <w:p w14:paraId="041BABB6" w14:textId="71C308A1" w:rsidR="006146EC" w:rsidRPr="00733FCD" w:rsidRDefault="006146EC" w:rsidP="00E81C3C">
            <w:pPr>
              <w:pStyle w:val="ListParagraph"/>
              <w:numPr>
                <w:ilvl w:val="0"/>
                <w:numId w:val="5"/>
              </w:numPr>
              <w:spacing w:before="0" w:after="160"/>
              <w:contextualSpacing/>
              <w:rPr>
                <w:b/>
                <w:bCs/>
                <w:sz w:val="24"/>
                <w:szCs w:val="24"/>
              </w:rPr>
            </w:pPr>
            <w:r w:rsidRPr="00733FCD">
              <w:rPr>
                <w:sz w:val="24"/>
                <w:szCs w:val="24"/>
              </w:rPr>
              <w:t xml:space="preserve">An e-commerce web application that facilitates user authentication, user authorization, email verification, </w:t>
            </w:r>
            <w:r w:rsidR="00F30524">
              <w:rPr>
                <w:sz w:val="24"/>
                <w:szCs w:val="24"/>
              </w:rPr>
              <w:t>periodic reports</w:t>
            </w:r>
            <w:r w:rsidR="00C939FA">
              <w:rPr>
                <w:sz w:val="24"/>
                <w:szCs w:val="24"/>
              </w:rPr>
              <w:t xml:space="preserve">, API integration, </w:t>
            </w:r>
            <w:proofErr w:type="gramStart"/>
            <w:r w:rsidR="00C939FA">
              <w:rPr>
                <w:sz w:val="24"/>
                <w:szCs w:val="24"/>
              </w:rPr>
              <w:t>cart</w:t>
            </w:r>
            <w:proofErr w:type="gramEnd"/>
            <w:r w:rsidR="00C939FA">
              <w:rPr>
                <w:sz w:val="24"/>
                <w:szCs w:val="24"/>
              </w:rPr>
              <w:t xml:space="preserve"> and checkout system</w:t>
            </w:r>
            <w:r w:rsidRPr="00733FCD">
              <w:rPr>
                <w:sz w:val="24"/>
                <w:szCs w:val="24"/>
              </w:rPr>
              <w:t xml:space="preserve"> and many more.</w:t>
            </w:r>
          </w:p>
          <w:p w14:paraId="1562EA76" w14:textId="3974289C" w:rsidR="006146EC" w:rsidRDefault="006146EC" w:rsidP="006146EC">
            <w:pPr>
              <w:pStyle w:val="ListParagraph"/>
              <w:numPr>
                <w:ilvl w:val="0"/>
                <w:numId w:val="0"/>
              </w:numPr>
              <w:ind w:left="1080"/>
              <w:rPr>
                <w:sz w:val="24"/>
                <w:szCs w:val="24"/>
              </w:rPr>
            </w:pPr>
          </w:p>
          <w:p w14:paraId="3846C6C8" w14:textId="0E44C5E5" w:rsidR="00C63F57" w:rsidRDefault="00C63F57" w:rsidP="006146EC">
            <w:pPr>
              <w:pStyle w:val="ListParagraph"/>
              <w:numPr>
                <w:ilvl w:val="0"/>
                <w:numId w:val="0"/>
              </w:numPr>
              <w:ind w:left="1080"/>
              <w:rPr>
                <w:sz w:val="24"/>
                <w:szCs w:val="24"/>
              </w:rPr>
            </w:pPr>
          </w:p>
          <w:p w14:paraId="7F68907E" w14:textId="77777777" w:rsidR="00C63F57" w:rsidRPr="00733FCD" w:rsidRDefault="00C63F57" w:rsidP="006146EC">
            <w:pPr>
              <w:pStyle w:val="ListParagraph"/>
              <w:numPr>
                <w:ilvl w:val="0"/>
                <w:numId w:val="0"/>
              </w:numPr>
              <w:ind w:left="1080"/>
              <w:rPr>
                <w:sz w:val="24"/>
                <w:szCs w:val="24"/>
              </w:rPr>
            </w:pPr>
          </w:p>
          <w:p w14:paraId="0EC9731B" w14:textId="77777777" w:rsidR="006146EC" w:rsidRPr="002116E2" w:rsidRDefault="006146EC" w:rsidP="002116E2">
            <w:pPr>
              <w:pStyle w:val="ListParagraph"/>
              <w:numPr>
                <w:ilvl w:val="0"/>
                <w:numId w:val="0"/>
              </w:numPr>
              <w:spacing w:before="0" w:after="160"/>
              <w:ind w:left="720"/>
              <w:contextualSpacing/>
              <w:rPr>
                <w:b/>
                <w:bCs/>
                <w:sz w:val="24"/>
                <w:szCs w:val="24"/>
              </w:rPr>
            </w:pPr>
            <w:r w:rsidRPr="002116E2">
              <w:rPr>
                <w:b/>
                <w:bCs/>
                <w:sz w:val="20"/>
                <w:szCs w:val="20"/>
              </w:rPr>
              <w:lastRenderedPageBreak/>
              <w:t>PRODUCT</w:t>
            </w:r>
            <w:r w:rsidRPr="002116E2">
              <w:rPr>
                <w:b/>
                <w:bCs/>
                <w:sz w:val="24"/>
                <w:szCs w:val="24"/>
              </w:rPr>
              <w:t xml:space="preserve"> </w:t>
            </w:r>
            <w:r w:rsidRPr="002116E2">
              <w:rPr>
                <w:b/>
                <w:bCs/>
                <w:sz w:val="20"/>
                <w:szCs w:val="20"/>
              </w:rPr>
              <w:t>MANAGEMENT SYSTEM</w:t>
            </w:r>
          </w:p>
          <w:p w14:paraId="61519C29" w14:textId="77777777" w:rsidR="006146EC" w:rsidRPr="00733FCD" w:rsidRDefault="006146EC" w:rsidP="00E81C3C">
            <w:pPr>
              <w:pStyle w:val="ListParagraph"/>
              <w:numPr>
                <w:ilvl w:val="0"/>
                <w:numId w:val="5"/>
              </w:numPr>
              <w:spacing w:before="0" w:after="160"/>
              <w:contextualSpacing/>
              <w:rPr>
                <w:sz w:val="24"/>
                <w:szCs w:val="24"/>
              </w:rPr>
            </w:pPr>
            <w:r w:rsidRPr="00733FCD">
              <w:rPr>
                <w:sz w:val="24"/>
                <w:szCs w:val="24"/>
              </w:rPr>
              <w:t>Created as a college assignment using Laravel</w:t>
            </w:r>
          </w:p>
          <w:p w14:paraId="54C2A943" w14:textId="120CF6A4" w:rsidR="006146EC" w:rsidRPr="00733FCD" w:rsidRDefault="006146EC" w:rsidP="00E81C3C">
            <w:pPr>
              <w:pStyle w:val="ListParagraph"/>
              <w:numPr>
                <w:ilvl w:val="0"/>
                <w:numId w:val="5"/>
              </w:numPr>
              <w:spacing w:before="0" w:after="160"/>
              <w:contextualSpacing/>
              <w:rPr>
                <w:sz w:val="24"/>
                <w:szCs w:val="24"/>
              </w:rPr>
            </w:pPr>
            <w:r w:rsidRPr="00733FCD">
              <w:rPr>
                <w:sz w:val="24"/>
                <w:szCs w:val="24"/>
              </w:rPr>
              <w:t>A Laravel based web application that allows CRUD functionalities, user authentication, user authorization, email verification, user-friendly interface and many more.</w:t>
            </w:r>
          </w:p>
          <w:p w14:paraId="165EB4A4" w14:textId="77777777" w:rsidR="006146EC" w:rsidRPr="00733FCD" w:rsidRDefault="006146EC" w:rsidP="006146EC">
            <w:pPr>
              <w:pStyle w:val="ListParagraph"/>
              <w:numPr>
                <w:ilvl w:val="0"/>
                <w:numId w:val="0"/>
              </w:numPr>
              <w:spacing w:before="0" w:after="160"/>
              <w:ind w:left="720"/>
              <w:contextualSpacing/>
              <w:rPr>
                <w:sz w:val="24"/>
                <w:szCs w:val="24"/>
              </w:rPr>
            </w:pPr>
          </w:p>
          <w:p w14:paraId="4AE45E3C" w14:textId="77777777" w:rsidR="006146EC" w:rsidRPr="002116E2" w:rsidRDefault="006146EC" w:rsidP="002116E2">
            <w:pPr>
              <w:pStyle w:val="ListParagraph"/>
              <w:numPr>
                <w:ilvl w:val="0"/>
                <w:numId w:val="0"/>
              </w:numPr>
              <w:spacing w:before="0" w:after="160"/>
              <w:ind w:left="720"/>
              <w:contextualSpacing/>
              <w:rPr>
                <w:b/>
                <w:bCs/>
                <w:sz w:val="20"/>
                <w:szCs w:val="20"/>
              </w:rPr>
            </w:pPr>
            <w:r w:rsidRPr="002116E2">
              <w:rPr>
                <w:b/>
                <w:bCs/>
                <w:sz w:val="20"/>
                <w:szCs w:val="20"/>
              </w:rPr>
              <w:t>FOOTBALL RESULTS GENERATOR</w:t>
            </w:r>
          </w:p>
          <w:p w14:paraId="35FFF70B" w14:textId="77777777" w:rsidR="006146EC" w:rsidRPr="00733FCD" w:rsidRDefault="006146EC" w:rsidP="00E81C3C">
            <w:pPr>
              <w:pStyle w:val="ListParagraph"/>
              <w:numPr>
                <w:ilvl w:val="0"/>
                <w:numId w:val="5"/>
              </w:numPr>
              <w:spacing w:before="0" w:after="160"/>
              <w:contextualSpacing/>
              <w:rPr>
                <w:b/>
                <w:bCs/>
                <w:sz w:val="24"/>
                <w:szCs w:val="24"/>
              </w:rPr>
            </w:pPr>
            <w:r w:rsidRPr="00733FCD">
              <w:rPr>
                <w:sz w:val="24"/>
                <w:szCs w:val="24"/>
              </w:rPr>
              <w:t>Created as a college assignment using Java</w:t>
            </w:r>
          </w:p>
          <w:p w14:paraId="725FD63F" w14:textId="5A09B51F" w:rsidR="00C946FC" w:rsidRPr="00C63F57" w:rsidRDefault="006146EC" w:rsidP="00C63F57">
            <w:pPr>
              <w:pStyle w:val="ListParagraph"/>
              <w:numPr>
                <w:ilvl w:val="0"/>
                <w:numId w:val="5"/>
              </w:numPr>
              <w:spacing w:before="0" w:after="160"/>
              <w:contextualSpacing/>
              <w:rPr>
                <w:b/>
                <w:bCs/>
                <w:sz w:val="24"/>
                <w:szCs w:val="24"/>
              </w:rPr>
            </w:pPr>
            <w:r w:rsidRPr="00733FCD">
              <w:rPr>
                <w:sz w:val="24"/>
                <w:szCs w:val="24"/>
              </w:rPr>
              <w:t>A console-based Java application which can be used to generate statistics from a given set of football</w:t>
            </w:r>
            <w:r w:rsidR="00886552">
              <w:rPr>
                <w:sz w:val="24"/>
                <w:szCs w:val="24"/>
              </w:rPr>
              <w:t xml:space="preserve"> match</w:t>
            </w:r>
            <w:r w:rsidRPr="00733FCD">
              <w:rPr>
                <w:sz w:val="24"/>
                <w:szCs w:val="24"/>
              </w:rPr>
              <w:t xml:space="preserve"> results.</w:t>
            </w:r>
          </w:p>
          <w:p w14:paraId="6B354BFC" w14:textId="77777777" w:rsidR="00663894" w:rsidRPr="00C946FC" w:rsidRDefault="00663894" w:rsidP="00C946FC">
            <w:pPr>
              <w:pStyle w:val="ListParagraph"/>
              <w:numPr>
                <w:ilvl w:val="0"/>
                <w:numId w:val="0"/>
              </w:numPr>
              <w:spacing w:before="0" w:after="160"/>
              <w:ind w:left="720"/>
              <w:contextualSpacing/>
              <w:rPr>
                <w:b/>
                <w:bCs/>
                <w:sz w:val="24"/>
                <w:szCs w:val="24"/>
              </w:rPr>
            </w:pPr>
          </w:p>
          <w:p w14:paraId="7171F5F0" w14:textId="025845AC" w:rsidR="006146EC" w:rsidRPr="002116E2" w:rsidRDefault="006146EC" w:rsidP="002116E2">
            <w:pPr>
              <w:pStyle w:val="ListParagraph"/>
              <w:numPr>
                <w:ilvl w:val="0"/>
                <w:numId w:val="0"/>
              </w:numPr>
              <w:spacing w:before="0" w:after="160"/>
              <w:ind w:left="720"/>
              <w:contextualSpacing/>
              <w:rPr>
                <w:b/>
                <w:bCs/>
                <w:sz w:val="20"/>
                <w:szCs w:val="20"/>
              </w:rPr>
            </w:pPr>
            <w:r w:rsidRPr="002116E2">
              <w:rPr>
                <w:b/>
                <w:bCs/>
                <w:sz w:val="20"/>
                <w:szCs w:val="20"/>
              </w:rPr>
              <w:t xml:space="preserve">AIRLINE COMPANY </w:t>
            </w:r>
            <w:r w:rsidR="00663894">
              <w:rPr>
                <w:b/>
                <w:bCs/>
                <w:sz w:val="20"/>
                <w:szCs w:val="20"/>
              </w:rPr>
              <w:t>DATA WAREHOUSE</w:t>
            </w:r>
            <w:r w:rsidRPr="002116E2">
              <w:rPr>
                <w:b/>
                <w:bCs/>
                <w:sz w:val="20"/>
                <w:szCs w:val="20"/>
              </w:rPr>
              <w:t xml:space="preserve"> SYSTEM</w:t>
            </w:r>
          </w:p>
          <w:p w14:paraId="3BF4ED4D" w14:textId="77777777" w:rsidR="006146EC" w:rsidRPr="00733FCD" w:rsidRDefault="006146EC" w:rsidP="00E81C3C">
            <w:pPr>
              <w:pStyle w:val="ListParagraph"/>
              <w:numPr>
                <w:ilvl w:val="0"/>
                <w:numId w:val="5"/>
              </w:numPr>
              <w:spacing w:before="0" w:after="160" w:line="259" w:lineRule="auto"/>
              <w:contextualSpacing/>
              <w:rPr>
                <w:sz w:val="24"/>
                <w:szCs w:val="24"/>
              </w:rPr>
            </w:pPr>
            <w:r w:rsidRPr="00733FCD">
              <w:rPr>
                <w:sz w:val="24"/>
                <w:szCs w:val="24"/>
              </w:rPr>
              <w:t>Created as a college assignment using SQL.</w:t>
            </w:r>
          </w:p>
          <w:p w14:paraId="2E45B2DD" w14:textId="5AED1129" w:rsidR="00613A24" w:rsidRDefault="006146EC" w:rsidP="00E81C3C">
            <w:pPr>
              <w:pStyle w:val="ListParagraph"/>
              <w:numPr>
                <w:ilvl w:val="0"/>
                <w:numId w:val="5"/>
              </w:numPr>
              <w:spacing w:before="0" w:after="160"/>
              <w:contextualSpacing/>
              <w:rPr>
                <w:sz w:val="24"/>
                <w:szCs w:val="24"/>
              </w:rPr>
            </w:pPr>
            <w:r w:rsidRPr="00733FCD">
              <w:rPr>
                <w:sz w:val="24"/>
                <w:szCs w:val="24"/>
              </w:rPr>
              <w:t>A Data Mart (DM) project to support the design, analysis and collection of information relating to an airline company following OLAP architecture.</w:t>
            </w:r>
          </w:p>
          <w:p w14:paraId="53B83373" w14:textId="77777777" w:rsidR="00F30524" w:rsidRDefault="00F30524" w:rsidP="00F30524">
            <w:pPr>
              <w:pStyle w:val="ListParagraph"/>
              <w:numPr>
                <w:ilvl w:val="0"/>
                <w:numId w:val="0"/>
              </w:numPr>
              <w:spacing w:before="0" w:after="160"/>
              <w:ind w:left="720"/>
              <w:contextualSpacing/>
              <w:rPr>
                <w:sz w:val="24"/>
                <w:szCs w:val="24"/>
              </w:rPr>
            </w:pPr>
          </w:p>
          <w:p w14:paraId="4DEC46DB" w14:textId="77777777" w:rsidR="00C946FC" w:rsidRPr="00587E42" w:rsidRDefault="00C946FC" w:rsidP="00C946FC">
            <w:pPr>
              <w:pStyle w:val="ListParagraph"/>
              <w:numPr>
                <w:ilvl w:val="0"/>
                <w:numId w:val="0"/>
              </w:numPr>
              <w:spacing w:before="0" w:after="160"/>
              <w:ind w:left="720"/>
              <w:contextualSpacing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USABILITY EVALUATION PORTFOLIO</w:t>
            </w:r>
          </w:p>
          <w:p w14:paraId="6CBA9B7F" w14:textId="3B2AE2CB" w:rsidR="00C946FC" w:rsidRPr="00533267" w:rsidRDefault="00C946FC" w:rsidP="0053326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extensive research on usability and user experience criteria of two e-commerce websites: Nike and Adidas.</w:t>
            </w:r>
          </w:p>
          <w:p w14:paraId="2ACA4B8A" w14:textId="0EA36AD2" w:rsidR="006378C1" w:rsidRPr="00904307" w:rsidRDefault="006378C1" w:rsidP="006378C1">
            <w:pPr>
              <w:pStyle w:val="ListParagraph"/>
              <w:numPr>
                <w:ilvl w:val="0"/>
                <w:numId w:val="0"/>
              </w:numPr>
              <w:spacing w:before="0" w:after="160"/>
              <w:ind w:left="720"/>
              <w:contextualSpacing/>
              <w:rPr>
                <w:sz w:val="24"/>
                <w:szCs w:val="24"/>
              </w:rPr>
            </w:pPr>
          </w:p>
        </w:tc>
        <w:tc>
          <w:tcPr>
            <w:tcW w:w="6485" w:type="dxa"/>
          </w:tcPr>
          <w:p w14:paraId="2DC0ADA6" w14:textId="3AFB1189" w:rsidR="00CB12C8" w:rsidRPr="00733FCD" w:rsidRDefault="00CB12C8" w:rsidP="003D59E6">
            <w:pPr>
              <w:pStyle w:val="Heading2"/>
              <w:ind w:left="0"/>
              <w:rPr>
                <w:sz w:val="24"/>
                <w:szCs w:val="24"/>
              </w:rPr>
            </w:pPr>
          </w:p>
        </w:tc>
        <w:tc>
          <w:tcPr>
            <w:tcW w:w="6485" w:type="dxa"/>
          </w:tcPr>
          <w:p w14:paraId="2AEF8756" w14:textId="7B19E099" w:rsidR="00CB12C8" w:rsidRPr="00733FCD" w:rsidRDefault="00CB12C8" w:rsidP="00CB12C8">
            <w:pPr>
              <w:pStyle w:val="Heading2"/>
              <w:rPr>
                <w:sz w:val="24"/>
                <w:szCs w:val="24"/>
              </w:rPr>
            </w:pPr>
            <w:r w:rsidRPr="00733FCD">
              <w:rPr>
                <w:sz w:val="24"/>
                <w:szCs w:val="24"/>
              </w:rPr>
              <w:t>The British College</w:t>
            </w:r>
          </w:p>
          <w:p w14:paraId="4227BFD7" w14:textId="522136A4" w:rsidR="00CB12C8" w:rsidRPr="00733FCD" w:rsidRDefault="00CB12C8" w:rsidP="00CB12C8">
            <w:pPr>
              <w:pStyle w:val="Location"/>
              <w:rPr>
                <w:sz w:val="24"/>
                <w:szCs w:val="24"/>
              </w:rPr>
            </w:pPr>
            <w:r w:rsidRPr="00733FCD">
              <w:rPr>
                <w:sz w:val="24"/>
                <w:szCs w:val="24"/>
              </w:rPr>
              <w:t>Kathmandu, Nepal</w:t>
            </w:r>
          </w:p>
          <w:p w14:paraId="58569C0D" w14:textId="0A3FED53" w:rsidR="00CB12C8" w:rsidRPr="00733FCD" w:rsidRDefault="00CB12C8" w:rsidP="00CB12C8">
            <w:pPr>
              <w:pStyle w:val="ListParagraph"/>
              <w:rPr>
                <w:sz w:val="24"/>
                <w:szCs w:val="24"/>
              </w:rPr>
            </w:pPr>
            <w:r w:rsidRPr="00733FCD">
              <w:rPr>
                <w:sz w:val="24"/>
                <w:szCs w:val="24"/>
              </w:rPr>
              <w:t>BSc (Hons) Computing</w:t>
            </w:r>
          </w:p>
          <w:p w14:paraId="51804060" w14:textId="77777777" w:rsidR="00CB12C8" w:rsidRPr="00733FCD" w:rsidRDefault="00CB12C8" w:rsidP="00CB12C8">
            <w:pPr>
              <w:pStyle w:val="ListParagraph"/>
              <w:numPr>
                <w:ilvl w:val="0"/>
                <w:numId w:val="0"/>
              </w:numPr>
              <w:ind w:left="792"/>
              <w:rPr>
                <w:sz w:val="24"/>
                <w:szCs w:val="24"/>
              </w:rPr>
            </w:pPr>
          </w:p>
          <w:p w14:paraId="2BBB793B" w14:textId="567ECDAE" w:rsidR="00CB12C8" w:rsidRPr="00733FCD" w:rsidRDefault="00CB12C8" w:rsidP="00CB12C8">
            <w:pPr>
              <w:pStyle w:val="ListParagraph"/>
              <w:numPr>
                <w:ilvl w:val="0"/>
                <w:numId w:val="0"/>
              </w:numPr>
              <w:spacing w:before="0" w:after="160" w:line="259" w:lineRule="auto"/>
              <w:ind w:left="1080"/>
              <w:contextualSpacing/>
              <w:rPr>
                <w:sz w:val="24"/>
                <w:szCs w:val="24"/>
              </w:rPr>
            </w:pPr>
          </w:p>
          <w:p w14:paraId="5226A081" w14:textId="77777777" w:rsidR="00CB12C8" w:rsidRPr="00733FCD" w:rsidRDefault="00CB12C8" w:rsidP="00E81C3C">
            <w:pPr>
              <w:pStyle w:val="ListParagraph"/>
              <w:numPr>
                <w:ilvl w:val="0"/>
                <w:numId w:val="2"/>
              </w:numPr>
              <w:spacing w:before="0" w:after="160" w:line="259" w:lineRule="auto"/>
              <w:contextualSpacing/>
              <w:rPr>
                <w:b/>
                <w:sz w:val="24"/>
                <w:szCs w:val="24"/>
              </w:rPr>
            </w:pPr>
            <w:r w:rsidRPr="00733FCD">
              <w:rPr>
                <w:b/>
                <w:sz w:val="24"/>
                <w:szCs w:val="24"/>
              </w:rPr>
              <w:t xml:space="preserve">Oxford College of Engineering </w:t>
            </w:r>
            <w:proofErr w:type="gramStart"/>
            <w:r w:rsidRPr="00733FCD">
              <w:rPr>
                <w:b/>
                <w:sz w:val="24"/>
                <w:szCs w:val="24"/>
              </w:rPr>
              <w:t>And</w:t>
            </w:r>
            <w:proofErr w:type="gramEnd"/>
            <w:r w:rsidRPr="00733FCD">
              <w:rPr>
                <w:b/>
                <w:sz w:val="24"/>
                <w:szCs w:val="24"/>
              </w:rPr>
              <w:t xml:space="preserve"> Management</w:t>
            </w:r>
          </w:p>
          <w:p w14:paraId="2EE84710" w14:textId="77777777" w:rsidR="00CB12C8" w:rsidRPr="00733FCD" w:rsidRDefault="00CB12C8" w:rsidP="00E81C3C">
            <w:pPr>
              <w:pStyle w:val="ListParagraph"/>
              <w:numPr>
                <w:ilvl w:val="0"/>
                <w:numId w:val="3"/>
              </w:numPr>
              <w:spacing w:before="0" w:after="160" w:line="259" w:lineRule="auto"/>
              <w:contextualSpacing/>
              <w:rPr>
                <w:sz w:val="24"/>
                <w:szCs w:val="24"/>
              </w:rPr>
            </w:pPr>
            <w:r w:rsidRPr="00733FCD">
              <w:rPr>
                <w:sz w:val="24"/>
                <w:szCs w:val="24"/>
              </w:rPr>
              <w:t>Higher Secondary Education (2015-2017)</w:t>
            </w:r>
          </w:p>
          <w:p w14:paraId="1FFAEE42" w14:textId="77777777" w:rsidR="00CB12C8" w:rsidRPr="00733FCD" w:rsidRDefault="00CB12C8" w:rsidP="00E81C3C">
            <w:pPr>
              <w:pStyle w:val="ListParagraph"/>
              <w:numPr>
                <w:ilvl w:val="0"/>
                <w:numId w:val="3"/>
              </w:numPr>
              <w:spacing w:before="0" w:after="160" w:line="259" w:lineRule="auto"/>
              <w:contextualSpacing/>
              <w:rPr>
                <w:sz w:val="24"/>
                <w:szCs w:val="24"/>
              </w:rPr>
            </w:pPr>
            <w:r w:rsidRPr="00733FCD">
              <w:rPr>
                <w:sz w:val="24"/>
                <w:szCs w:val="24"/>
              </w:rPr>
              <w:t>Passed in First Division with %</w:t>
            </w:r>
          </w:p>
          <w:p w14:paraId="78930B5A" w14:textId="77777777" w:rsidR="00CB12C8" w:rsidRPr="00733FCD" w:rsidRDefault="00CB12C8" w:rsidP="00E81C3C">
            <w:pPr>
              <w:pStyle w:val="ListParagraph"/>
              <w:numPr>
                <w:ilvl w:val="0"/>
                <w:numId w:val="2"/>
              </w:numPr>
              <w:spacing w:before="0" w:after="160" w:line="259" w:lineRule="auto"/>
              <w:contextualSpacing/>
              <w:rPr>
                <w:b/>
                <w:sz w:val="24"/>
                <w:szCs w:val="24"/>
              </w:rPr>
            </w:pPr>
            <w:r w:rsidRPr="00733FCD">
              <w:rPr>
                <w:b/>
                <w:sz w:val="24"/>
                <w:szCs w:val="24"/>
              </w:rPr>
              <w:t xml:space="preserve">Small Heaven School </w:t>
            </w:r>
          </w:p>
          <w:p w14:paraId="3C27706F" w14:textId="77777777" w:rsidR="00CB12C8" w:rsidRPr="00733FCD" w:rsidRDefault="00CB12C8" w:rsidP="00E81C3C">
            <w:pPr>
              <w:pStyle w:val="ListParagraph"/>
              <w:numPr>
                <w:ilvl w:val="0"/>
                <w:numId w:val="3"/>
              </w:numPr>
              <w:spacing w:before="0" w:after="160" w:line="259" w:lineRule="auto"/>
              <w:contextualSpacing/>
              <w:rPr>
                <w:sz w:val="24"/>
                <w:szCs w:val="24"/>
              </w:rPr>
            </w:pPr>
            <w:r w:rsidRPr="00733FCD">
              <w:rPr>
                <w:sz w:val="24"/>
                <w:szCs w:val="24"/>
              </w:rPr>
              <w:t>School Leaving Certificate(2015)</w:t>
            </w:r>
          </w:p>
          <w:p w14:paraId="50112C2A" w14:textId="77777777" w:rsidR="00CB12C8" w:rsidRPr="00733FCD" w:rsidRDefault="00CB12C8" w:rsidP="00E81C3C">
            <w:pPr>
              <w:pStyle w:val="ListParagraph"/>
              <w:numPr>
                <w:ilvl w:val="0"/>
                <w:numId w:val="3"/>
              </w:numPr>
              <w:spacing w:before="0" w:after="160" w:line="259" w:lineRule="auto"/>
              <w:contextualSpacing/>
              <w:rPr>
                <w:sz w:val="24"/>
                <w:szCs w:val="24"/>
              </w:rPr>
            </w:pPr>
            <w:r w:rsidRPr="00733FCD">
              <w:rPr>
                <w:sz w:val="24"/>
                <w:szCs w:val="24"/>
              </w:rPr>
              <w:t>Passed in ------- with%</w:t>
            </w:r>
          </w:p>
          <w:p w14:paraId="09F76D88" w14:textId="1445E45E" w:rsidR="00CB12C8" w:rsidRPr="00733FCD" w:rsidRDefault="00CB12C8" w:rsidP="00CB12C8">
            <w:pPr>
              <w:pStyle w:val="ListParagraph"/>
              <w:numPr>
                <w:ilvl w:val="0"/>
                <w:numId w:val="0"/>
              </w:numPr>
              <w:ind w:left="792"/>
              <w:rPr>
                <w:sz w:val="24"/>
                <w:szCs w:val="24"/>
              </w:rPr>
            </w:pPr>
          </w:p>
        </w:tc>
        <w:tc>
          <w:tcPr>
            <w:tcW w:w="2155" w:type="dxa"/>
          </w:tcPr>
          <w:p w14:paraId="7431A663" w14:textId="0334F87F" w:rsidR="00CB12C8" w:rsidRPr="00733FCD" w:rsidRDefault="00CB12C8" w:rsidP="00CB12C8">
            <w:pPr>
              <w:pStyle w:val="Dates"/>
              <w:rPr>
                <w:sz w:val="24"/>
                <w:szCs w:val="24"/>
              </w:rPr>
            </w:pPr>
            <w:r w:rsidRPr="00733FCD">
              <w:rPr>
                <w:sz w:val="24"/>
                <w:szCs w:val="24"/>
              </w:rPr>
              <w:t>2017-2021</w:t>
            </w:r>
          </w:p>
        </w:tc>
      </w:tr>
    </w:tbl>
    <w:p w14:paraId="7958A3F3" w14:textId="4AB7434C" w:rsidR="000C3D42" w:rsidRDefault="009C27D5" w:rsidP="006378C1">
      <w:pPr>
        <w:pStyle w:val="Heading1"/>
        <w:rPr>
          <w:sz w:val="24"/>
          <w:szCs w:val="24"/>
        </w:rPr>
      </w:pPr>
      <w:r w:rsidRPr="00733FCD">
        <w:rPr>
          <w:sz w:val="24"/>
          <w:szCs w:val="24"/>
        </w:rPr>
        <w:t>PARTICIPATION</w:t>
      </w:r>
    </w:p>
    <w:p w14:paraId="739D86F5" w14:textId="77777777" w:rsidR="006378C1" w:rsidRPr="006378C1" w:rsidRDefault="006378C1" w:rsidP="006378C1"/>
    <w:p w14:paraId="2EC8AA0D" w14:textId="5896A5E6" w:rsidR="009C27D5" w:rsidRDefault="009334A3" w:rsidP="00E81C3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B37C8">
        <w:rPr>
          <w:sz w:val="24"/>
          <w:szCs w:val="24"/>
        </w:rPr>
        <w:t>Participated in a Mega Event of 10000 Tree Revolution Continues as a Community Service Project.</w:t>
      </w:r>
    </w:p>
    <w:p w14:paraId="5FC3D054" w14:textId="048801D3" w:rsidR="006378C1" w:rsidRDefault="000C3D42" w:rsidP="006378C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Participated in </w:t>
      </w:r>
      <w:proofErr w:type="spellStart"/>
      <w:r>
        <w:rPr>
          <w:sz w:val="24"/>
          <w:szCs w:val="24"/>
        </w:rPr>
        <w:t>Tungram</w:t>
      </w:r>
      <w:proofErr w:type="spellEnd"/>
      <w:r>
        <w:rPr>
          <w:sz w:val="24"/>
          <w:szCs w:val="24"/>
        </w:rPr>
        <w:t xml:space="preserve"> Archery competition for the sports week.</w:t>
      </w:r>
    </w:p>
    <w:p w14:paraId="70BAA9BB" w14:textId="77777777" w:rsidR="00C63F57" w:rsidRPr="006378C1" w:rsidRDefault="00C63F57" w:rsidP="00C63F57">
      <w:pPr>
        <w:pStyle w:val="ListParagraph"/>
        <w:numPr>
          <w:ilvl w:val="0"/>
          <w:numId w:val="0"/>
        </w:numPr>
        <w:ind w:left="1080"/>
        <w:rPr>
          <w:sz w:val="24"/>
          <w:szCs w:val="24"/>
        </w:rPr>
      </w:pPr>
    </w:p>
    <w:p w14:paraId="1FA06BCF" w14:textId="7D4F68B9" w:rsidR="006E4C53" w:rsidRDefault="006E4C53" w:rsidP="006E4C53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Interests</w:t>
      </w:r>
    </w:p>
    <w:p w14:paraId="6A718DFF" w14:textId="77777777" w:rsidR="006378C1" w:rsidRPr="006378C1" w:rsidRDefault="006378C1" w:rsidP="006378C1"/>
    <w:p w14:paraId="23E66F4E" w14:textId="77777777" w:rsidR="00A10C16" w:rsidRPr="006378C1" w:rsidRDefault="00A10C16" w:rsidP="00A10C1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Data Science/Analytics</w:t>
      </w:r>
    </w:p>
    <w:p w14:paraId="3EF3C078" w14:textId="494D8C43" w:rsidR="006E4C53" w:rsidRDefault="00141646" w:rsidP="00E81C3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UI/UX</w:t>
      </w:r>
      <w:r w:rsidR="000A7157">
        <w:rPr>
          <w:sz w:val="24"/>
          <w:szCs w:val="24"/>
        </w:rPr>
        <w:t xml:space="preserve"> Designing</w:t>
      </w:r>
    </w:p>
    <w:p w14:paraId="3F0ACA12" w14:textId="325727D4" w:rsidR="00DA58D8" w:rsidRDefault="00DA58D8" w:rsidP="00E81C3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Human Computer Interaction</w:t>
      </w:r>
    </w:p>
    <w:p w14:paraId="5E8696C6" w14:textId="697C3BB7" w:rsidR="000A7157" w:rsidRDefault="000A7157" w:rsidP="00E81C3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Website Development</w:t>
      </w:r>
    </w:p>
    <w:p w14:paraId="5E0BC4C1" w14:textId="77777777" w:rsidR="00C63F57" w:rsidRDefault="00C63F57" w:rsidP="00C63F57">
      <w:pPr>
        <w:pStyle w:val="ListParagraph"/>
        <w:numPr>
          <w:ilvl w:val="0"/>
          <w:numId w:val="0"/>
        </w:numPr>
        <w:ind w:left="1080"/>
        <w:rPr>
          <w:sz w:val="24"/>
          <w:szCs w:val="24"/>
        </w:rPr>
      </w:pPr>
    </w:p>
    <w:p w14:paraId="76B805DA" w14:textId="79DB892B" w:rsidR="009C27D5" w:rsidRPr="006378C1" w:rsidRDefault="009C27D5" w:rsidP="006378C1">
      <w:pPr>
        <w:pStyle w:val="Heading1"/>
        <w:rPr>
          <w:sz w:val="24"/>
          <w:szCs w:val="24"/>
        </w:rPr>
      </w:pPr>
      <w:r w:rsidRPr="00733FCD">
        <w:rPr>
          <w:sz w:val="24"/>
          <w:szCs w:val="24"/>
        </w:rPr>
        <w:lastRenderedPageBreak/>
        <w:t>REFERENCES</w:t>
      </w:r>
    </w:p>
    <w:p w14:paraId="521CA3D0" w14:textId="77777777" w:rsidR="006378C1" w:rsidRDefault="006378C1" w:rsidP="009C27D5">
      <w:pPr>
        <w:jc w:val="both"/>
        <w:rPr>
          <w:b/>
          <w:sz w:val="24"/>
          <w:szCs w:val="24"/>
        </w:rPr>
      </w:pPr>
    </w:p>
    <w:p w14:paraId="13F7B326" w14:textId="6C13E3F2" w:rsidR="009C27D5" w:rsidRPr="00733FCD" w:rsidRDefault="009C27D5" w:rsidP="009C27D5">
      <w:pPr>
        <w:jc w:val="both"/>
        <w:rPr>
          <w:b/>
          <w:sz w:val="24"/>
          <w:szCs w:val="24"/>
        </w:rPr>
      </w:pPr>
      <w:r w:rsidRPr="00733FCD">
        <w:rPr>
          <w:b/>
          <w:sz w:val="24"/>
          <w:szCs w:val="24"/>
        </w:rPr>
        <w:t>Mr. Arun Joshi</w:t>
      </w:r>
    </w:p>
    <w:p w14:paraId="20A07A72" w14:textId="77777777" w:rsidR="009C27D5" w:rsidRPr="00733FCD" w:rsidRDefault="009C27D5" w:rsidP="009C27D5">
      <w:pPr>
        <w:jc w:val="both"/>
        <w:rPr>
          <w:i/>
          <w:iCs/>
          <w:sz w:val="24"/>
          <w:szCs w:val="24"/>
        </w:rPr>
      </w:pPr>
      <w:r w:rsidRPr="00733FCD">
        <w:rPr>
          <w:i/>
          <w:iCs/>
          <w:sz w:val="24"/>
          <w:szCs w:val="24"/>
        </w:rPr>
        <w:t>Associate Dean, IT &amp; Computer Science</w:t>
      </w:r>
    </w:p>
    <w:p w14:paraId="47861F63" w14:textId="77777777" w:rsidR="009C27D5" w:rsidRPr="00733FCD" w:rsidRDefault="009C27D5" w:rsidP="009C27D5">
      <w:pPr>
        <w:jc w:val="both"/>
        <w:rPr>
          <w:sz w:val="24"/>
          <w:szCs w:val="24"/>
        </w:rPr>
      </w:pPr>
      <w:r w:rsidRPr="00733FCD">
        <w:rPr>
          <w:sz w:val="24"/>
          <w:szCs w:val="24"/>
        </w:rPr>
        <w:t xml:space="preserve">The British College, </w:t>
      </w:r>
      <w:proofErr w:type="spellStart"/>
      <w:r w:rsidRPr="00733FCD">
        <w:rPr>
          <w:sz w:val="24"/>
          <w:szCs w:val="24"/>
        </w:rPr>
        <w:t>Thapathali</w:t>
      </w:r>
      <w:proofErr w:type="spellEnd"/>
      <w:r w:rsidRPr="00733FCD">
        <w:rPr>
          <w:sz w:val="24"/>
          <w:szCs w:val="24"/>
        </w:rPr>
        <w:t>, Kathmandu</w:t>
      </w:r>
    </w:p>
    <w:p w14:paraId="7F6EE6BD" w14:textId="77777777" w:rsidR="009C27D5" w:rsidRPr="00733FCD" w:rsidRDefault="009C27D5" w:rsidP="009C27D5">
      <w:pPr>
        <w:jc w:val="both"/>
        <w:rPr>
          <w:sz w:val="24"/>
          <w:szCs w:val="24"/>
        </w:rPr>
      </w:pPr>
      <w:r w:rsidRPr="00733FCD">
        <w:rPr>
          <w:sz w:val="24"/>
          <w:szCs w:val="24"/>
        </w:rPr>
        <w:t xml:space="preserve">Email address: </w:t>
      </w:r>
      <w:hyperlink r:id="rId8" w:history="1">
        <w:r w:rsidRPr="0065367E">
          <w:rPr>
            <w:rStyle w:val="Hyperlink"/>
            <w:color w:val="000000" w:themeColor="text1"/>
            <w:sz w:val="24"/>
            <w:szCs w:val="24"/>
            <w:u w:val="none"/>
          </w:rPr>
          <w:t>ajoshi@thebritishcollege.edu.np</w:t>
        </w:r>
      </w:hyperlink>
    </w:p>
    <w:p w14:paraId="00B0C125" w14:textId="6F663D70" w:rsidR="009C27D5" w:rsidRDefault="009C27D5" w:rsidP="009C27D5">
      <w:pPr>
        <w:rPr>
          <w:sz w:val="24"/>
          <w:szCs w:val="24"/>
        </w:rPr>
      </w:pPr>
    </w:p>
    <w:p w14:paraId="5392A582" w14:textId="31D1EC4F" w:rsidR="009454B1" w:rsidRPr="00733FCD" w:rsidRDefault="009454B1" w:rsidP="009454B1">
      <w:pPr>
        <w:jc w:val="both"/>
        <w:rPr>
          <w:b/>
          <w:sz w:val="24"/>
          <w:szCs w:val="24"/>
        </w:rPr>
      </w:pPr>
      <w:r w:rsidRPr="00733FCD">
        <w:rPr>
          <w:b/>
          <w:sz w:val="24"/>
          <w:szCs w:val="24"/>
        </w:rPr>
        <w:t xml:space="preserve">Mr. </w:t>
      </w:r>
      <w:r>
        <w:rPr>
          <w:b/>
          <w:sz w:val="24"/>
          <w:szCs w:val="24"/>
        </w:rPr>
        <w:t>Rohit Raj Pandey</w:t>
      </w:r>
    </w:p>
    <w:p w14:paraId="6E7F033C" w14:textId="5752D20E" w:rsidR="00B709F0" w:rsidRDefault="00FB0268" w:rsidP="009454B1">
      <w:pPr>
        <w:jc w:val="both"/>
        <w:rPr>
          <w:i/>
          <w:iCs/>
          <w:sz w:val="24"/>
          <w:szCs w:val="24"/>
        </w:rPr>
      </w:pPr>
      <w:r w:rsidRPr="00B709F0">
        <w:rPr>
          <w:i/>
          <w:iCs/>
          <w:sz w:val="24"/>
          <w:szCs w:val="24"/>
        </w:rPr>
        <w:t>Program</w:t>
      </w:r>
      <w:r w:rsidR="00B709F0" w:rsidRPr="00B709F0">
        <w:rPr>
          <w:i/>
          <w:iCs/>
          <w:sz w:val="24"/>
          <w:szCs w:val="24"/>
        </w:rPr>
        <w:t xml:space="preserve"> Leader, BSc (Hons) Computing/MSc IT</w:t>
      </w:r>
    </w:p>
    <w:p w14:paraId="4185D326" w14:textId="4583DB40" w:rsidR="009454B1" w:rsidRPr="00733FCD" w:rsidRDefault="009454B1" w:rsidP="009454B1">
      <w:pPr>
        <w:jc w:val="both"/>
        <w:rPr>
          <w:sz w:val="24"/>
          <w:szCs w:val="24"/>
        </w:rPr>
      </w:pPr>
      <w:r w:rsidRPr="00733FCD">
        <w:rPr>
          <w:sz w:val="24"/>
          <w:szCs w:val="24"/>
        </w:rPr>
        <w:t xml:space="preserve">The British College, </w:t>
      </w:r>
      <w:proofErr w:type="spellStart"/>
      <w:r w:rsidRPr="00733FCD">
        <w:rPr>
          <w:sz w:val="24"/>
          <w:szCs w:val="24"/>
        </w:rPr>
        <w:t>Thapathali</w:t>
      </w:r>
      <w:proofErr w:type="spellEnd"/>
      <w:r w:rsidRPr="00733FCD">
        <w:rPr>
          <w:sz w:val="24"/>
          <w:szCs w:val="24"/>
        </w:rPr>
        <w:t>, Kathmandu</w:t>
      </w:r>
    </w:p>
    <w:p w14:paraId="46021E57" w14:textId="5AA4F70B" w:rsidR="009454B1" w:rsidRDefault="009454B1" w:rsidP="009454B1">
      <w:pPr>
        <w:jc w:val="both"/>
        <w:rPr>
          <w:sz w:val="24"/>
          <w:szCs w:val="24"/>
        </w:rPr>
      </w:pPr>
      <w:r w:rsidRPr="00733FCD">
        <w:rPr>
          <w:sz w:val="24"/>
          <w:szCs w:val="24"/>
        </w:rPr>
        <w:t>Email address:</w:t>
      </w:r>
      <w:r w:rsidR="00B709F0">
        <w:rPr>
          <w:sz w:val="24"/>
          <w:szCs w:val="24"/>
        </w:rPr>
        <w:t xml:space="preserve"> </w:t>
      </w:r>
      <w:r w:rsidR="00B709F0" w:rsidRPr="00B709F0">
        <w:rPr>
          <w:sz w:val="24"/>
          <w:szCs w:val="24"/>
        </w:rPr>
        <w:t>rpandey@thebritishcollege.edu.np</w:t>
      </w:r>
    </w:p>
    <w:p w14:paraId="29284363" w14:textId="08AE0024" w:rsidR="00613A24" w:rsidRDefault="00613A24" w:rsidP="009454B1">
      <w:pPr>
        <w:jc w:val="both"/>
        <w:rPr>
          <w:sz w:val="24"/>
          <w:szCs w:val="24"/>
        </w:rPr>
      </w:pPr>
    </w:p>
    <w:p w14:paraId="36686C31" w14:textId="3BCFF820" w:rsidR="00DB37C8" w:rsidRPr="009513B5" w:rsidRDefault="00B709F0" w:rsidP="009454B1">
      <w:pPr>
        <w:jc w:val="both"/>
        <w:rPr>
          <w:b/>
          <w:bCs/>
          <w:sz w:val="24"/>
          <w:szCs w:val="24"/>
        </w:rPr>
      </w:pPr>
      <w:r w:rsidRPr="009513B5">
        <w:rPr>
          <w:b/>
          <w:bCs/>
          <w:sz w:val="24"/>
          <w:szCs w:val="24"/>
        </w:rPr>
        <w:t>Ms. Kritika</w:t>
      </w:r>
      <w:r w:rsidR="00DB37C8" w:rsidRPr="009513B5">
        <w:rPr>
          <w:b/>
          <w:bCs/>
          <w:sz w:val="24"/>
          <w:szCs w:val="24"/>
        </w:rPr>
        <w:t xml:space="preserve"> Thapa</w:t>
      </w:r>
    </w:p>
    <w:p w14:paraId="16480A05" w14:textId="152E8A75" w:rsidR="00613A24" w:rsidRDefault="00DB37C8" w:rsidP="009454B1">
      <w:pPr>
        <w:jc w:val="both"/>
        <w:rPr>
          <w:sz w:val="24"/>
          <w:szCs w:val="24"/>
        </w:rPr>
      </w:pPr>
      <w:r>
        <w:rPr>
          <w:sz w:val="24"/>
          <w:szCs w:val="24"/>
        </w:rPr>
        <w:t>Project Leader, CK-12</w:t>
      </w:r>
    </w:p>
    <w:p w14:paraId="35826459" w14:textId="3E6AD80B" w:rsidR="00DB37C8" w:rsidRDefault="00DB37C8" w:rsidP="009454B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Cloud factory, </w:t>
      </w:r>
      <w:proofErr w:type="spellStart"/>
      <w:r>
        <w:rPr>
          <w:sz w:val="24"/>
          <w:szCs w:val="24"/>
        </w:rPr>
        <w:t>Tripureswor</w:t>
      </w:r>
      <w:proofErr w:type="spellEnd"/>
      <w:r>
        <w:rPr>
          <w:sz w:val="24"/>
          <w:szCs w:val="24"/>
        </w:rPr>
        <w:t>, Kathmandu</w:t>
      </w:r>
    </w:p>
    <w:p w14:paraId="23EEF417" w14:textId="62EFBBA7" w:rsidR="00DB37C8" w:rsidRPr="00D31FAC" w:rsidRDefault="00DB37C8" w:rsidP="00D31FAC">
      <w:pPr>
        <w:jc w:val="both"/>
        <w:rPr>
          <w:sz w:val="24"/>
          <w:szCs w:val="24"/>
        </w:rPr>
      </w:pPr>
      <w:r w:rsidRPr="00D31FAC">
        <w:rPr>
          <w:sz w:val="24"/>
          <w:szCs w:val="24"/>
        </w:rPr>
        <w:t xml:space="preserve">Email address: </w:t>
      </w:r>
      <w:r w:rsidR="00172130" w:rsidRPr="00D31FAC">
        <w:rPr>
          <w:sz w:val="24"/>
          <w:szCs w:val="24"/>
        </w:rPr>
        <w:t>k</w:t>
      </w:r>
      <w:r w:rsidR="009513B5" w:rsidRPr="00D31FAC">
        <w:rPr>
          <w:sz w:val="24"/>
          <w:szCs w:val="24"/>
        </w:rPr>
        <w:t>ritika.thapa@cloudfactory.com</w:t>
      </w:r>
    </w:p>
    <w:p w14:paraId="404FE1B5" w14:textId="77777777" w:rsidR="009454B1" w:rsidRPr="00733FCD" w:rsidRDefault="009454B1" w:rsidP="009C27D5">
      <w:pPr>
        <w:rPr>
          <w:sz w:val="24"/>
          <w:szCs w:val="24"/>
        </w:rPr>
      </w:pPr>
    </w:p>
    <w:sectPr w:rsidR="009454B1" w:rsidRPr="00733FCD" w:rsidSect="00733FC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FDEB9" w14:textId="77777777" w:rsidR="00450550" w:rsidRDefault="00450550" w:rsidP="00580C51">
      <w:pPr>
        <w:spacing w:before="0" w:after="0" w:line="240" w:lineRule="auto"/>
      </w:pPr>
      <w:r>
        <w:separator/>
      </w:r>
    </w:p>
  </w:endnote>
  <w:endnote w:type="continuationSeparator" w:id="0">
    <w:p w14:paraId="4A258AF5" w14:textId="77777777" w:rsidR="00450550" w:rsidRDefault="00450550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08636" w14:textId="77777777" w:rsidR="00450550" w:rsidRDefault="00450550" w:rsidP="00580C51">
      <w:pPr>
        <w:spacing w:before="0" w:after="0" w:line="240" w:lineRule="auto"/>
      </w:pPr>
      <w:r>
        <w:separator/>
      </w:r>
    </w:p>
  </w:footnote>
  <w:footnote w:type="continuationSeparator" w:id="0">
    <w:p w14:paraId="7D1D27B5" w14:textId="77777777" w:rsidR="00450550" w:rsidRDefault="00450550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61895"/>
    <w:multiLevelType w:val="hybridMultilevel"/>
    <w:tmpl w:val="7C9288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66259"/>
    <w:multiLevelType w:val="hybridMultilevel"/>
    <w:tmpl w:val="8402A646"/>
    <w:lvl w:ilvl="0" w:tplc="571AD43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2227FC"/>
    <w:multiLevelType w:val="hybridMultilevel"/>
    <w:tmpl w:val="0B5C4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6486C"/>
    <w:multiLevelType w:val="hybridMultilevel"/>
    <w:tmpl w:val="1B5261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15349B"/>
    <w:multiLevelType w:val="hybridMultilevel"/>
    <w:tmpl w:val="A6DCC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EE66B7"/>
    <w:multiLevelType w:val="hybridMultilevel"/>
    <w:tmpl w:val="744025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B1"/>
    <w:rsid w:val="000022EB"/>
    <w:rsid w:val="000214BD"/>
    <w:rsid w:val="00033380"/>
    <w:rsid w:val="00034F0A"/>
    <w:rsid w:val="00060AFB"/>
    <w:rsid w:val="0006276C"/>
    <w:rsid w:val="000701B2"/>
    <w:rsid w:val="00075E73"/>
    <w:rsid w:val="00081583"/>
    <w:rsid w:val="000A7157"/>
    <w:rsid w:val="000B0EE9"/>
    <w:rsid w:val="000C2BD6"/>
    <w:rsid w:val="000C3D42"/>
    <w:rsid w:val="000D7E35"/>
    <w:rsid w:val="0010077D"/>
    <w:rsid w:val="00116379"/>
    <w:rsid w:val="00116991"/>
    <w:rsid w:val="00134FB8"/>
    <w:rsid w:val="0013567F"/>
    <w:rsid w:val="00141646"/>
    <w:rsid w:val="00165BAF"/>
    <w:rsid w:val="00172130"/>
    <w:rsid w:val="00177AA8"/>
    <w:rsid w:val="001A1446"/>
    <w:rsid w:val="001B4B27"/>
    <w:rsid w:val="001E0BD0"/>
    <w:rsid w:val="002116E2"/>
    <w:rsid w:val="00215D28"/>
    <w:rsid w:val="0025418C"/>
    <w:rsid w:val="00264F92"/>
    <w:rsid w:val="00275B6A"/>
    <w:rsid w:val="002911C8"/>
    <w:rsid w:val="002A0B18"/>
    <w:rsid w:val="002B69FC"/>
    <w:rsid w:val="002C1E9A"/>
    <w:rsid w:val="00300698"/>
    <w:rsid w:val="00301257"/>
    <w:rsid w:val="00304A78"/>
    <w:rsid w:val="00306C2A"/>
    <w:rsid w:val="00323AAA"/>
    <w:rsid w:val="00327C6F"/>
    <w:rsid w:val="00361AFB"/>
    <w:rsid w:val="003626D2"/>
    <w:rsid w:val="00364A2A"/>
    <w:rsid w:val="00374E86"/>
    <w:rsid w:val="00375877"/>
    <w:rsid w:val="003D414C"/>
    <w:rsid w:val="003D5744"/>
    <w:rsid w:val="003D59E6"/>
    <w:rsid w:val="003D5A68"/>
    <w:rsid w:val="003F5303"/>
    <w:rsid w:val="0041118B"/>
    <w:rsid w:val="0042712E"/>
    <w:rsid w:val="00450550"/>
    <w:rsid w:val="004D6619"/>
    <w:rsid w:val="004D759F"/>
    <w:rsid w:val="00533267"/>
    <w:rsid w:val="00557584"/>
    <w:rsid w:val="00580C51"/>
    <w:rsid w:val="00587E42"/>
    <w:rsid w:val="005C0355"/>
    <w:rsid w:val="005C5D33"/>
    <w:rsid w:val="00606036"/>
    <w:rsid w:val="00613A24"/>
    <w:rsid w:val="006146EC"/>
    <w:rsid w:val="006378C1"/>
    <w:rsid w:val="0065367E"/>
    <w:rsid w:val="00660DE6"/>
    <w:rsid w:val="00663894"/>
    <w:rsid w:val="006962EF"/>
    <w:rsid w:val="006E2432"/>
    <w:rsid w:val="006E4C53"/>
    <w:rsid w:val="006E75C4"/>
    <w:rsid w:val="007001D6"/>
    <w:rsid w:val="00723045"/>
    <w:rsid w:val="00733FCD"/>
    <w:rsid w:val="00790D50"/>
    <w:rsid w:val="0079361F"/>
    <w:rsid w:val="007A2F12"/>
    <w:rsid w:val="007A45DB"/>
    <w:rsid w:val="007C5B9E"/>
    <w:rsid w:val="007D5AB6"/>
    <w:rsid w:val="008154BD"/>
    <w:rsid w:val="008331F6"/>
    <w:rsid w:val="008639EB"/>
    <w:rsid w:val="00866CF9"/>
    <w:rsid w:val="00886552"/>
    <w:rsid w:val="008D344C"/>
    <w:rsid w:val="008E18D5"/>
    <w:rsid w:val="00904307"/>
    <w:rsid w:val="0090731C"/>
    <w:rsid w:val="00907793"/>
    <w:rsid w:val="009077DC"/>
    <w:rsid w:val="009334A3"/>
    <w:rsid w:val="00942976"/>
    <w:rsid w:val="009454B1"/>
    <w:rsid w:val="009513B5"/>
    <w:rsid w:val="009548CA"/>
    <w:rsid w:val="00987217"/>
    <w:rsid w:val="009C27D5"/>
    <w:rsid w:val="009D3BCE"/>
    <w:rsid w:val="00A07D6A"/>
    <w:rsid w:val="00A10C16"/>
    <w:rsid w:val="00A67CC3"/>
    <w:rsid w:val="00A84E65"/>
    <w:rsid w:val="00AA1ACB"/>
    <w:rsid w:val="00AB7AAA"/>
    <w:rsid w:val="00AC26FD"/>
    <w:rsid w:val="00AC3117"/>
    <w:rsid w:val="00AE6EB1"/>
    <w:rsid w:val="00AF0D04"/>
    <w:rsid w:val="00AF1168"/>
    <w:rsid w:val="00B54803"/>
    <w:rsid w:val="00B709F0"/>
    <w:rsid w:val="00B97A1E"/>
    <w:rsid w:val="00BB2B3D"/>
    <w:rsid w:val="00BB60B1"/>
    <w:rsid w:val="00BC249D"/>
    <w:rsid w:val="00C069B4"/>
    <w:rsid w:val="00C302EE"/>
    <w:rsid w:val="00C55F0B"/>
    <w:rsid w:val="00C57C87"/>
    <w:rsid w:val="00C63F57"/>
    <w:rsid w:val="00C772E2"/>
    <w:rsid w:val="00C939FA"/>
    <w:rsid w:val="00C946FC"/>
    <w:rsid w:val="00CB12C8"/>
    <w:rsid w:val="00CD22BE"/>
    <w:rsid w:val="00D0226D"/>
    <w:rsid w:val="00D31FAC"/>
    <w:rsid w:val="00D3324E"/>
    <w:rsid w:val="00D449BA"/>
    <w:rsid w:val="00D4662D"/>
    <w:rsid w:val="00D71B2F"/>
    <w:rsid w:val="00D720EA"/>
    <w:rsid w:val="00D97489"/>
    <w:rsid w:val="00DA58D8"/>
    <w:rsid w:val="00DB37C8"/>
    <w:rsid w:val="00DE7766"/>
    <w:rsid w:val="00E33FCE"/>
    <w:rsid w:val="00E56780"/>
    <w:rsid w:val="00E56A3A"/>
    <w:rsid w:val="00E64C2A"/>
    <w:rsid w:val="00E81C3C"/>
    <w:rsid w:val="00E85ACE"/>
    <w:rsid w:val="00F30524"/>
    <w:rsid w:val="00F510D1"/>
    <w:rsid w:val="00FB0268"/>
    <w:rsid w:val="00FD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35C02C"/>
  <w15:docId w15:val="{B79C8B65-893E-4A34-AEE8-DF4018E74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uiPriority w:val="22"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C27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joshi@thebritishcollege.edu.np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pravat1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pravat\AppData\Roaming\Microsoft\Templates\Computer%20programmer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228</TotalTime>
  <Pages>4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adpravat</dc:creator>
  <cp:lastModifiedBy>Ruchika Dhungana</cp:lastModifiedBy>
  <cp:revision>63</cp:revision>
  <dcterms:created xsi:type="dcterms:W3CDTF">2021-03-22T16:39:00Z</dcterms:created>
  <dcterms:modified xsi:type="dcterms:W3CDTF">2022-01-29T15:00:00Z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